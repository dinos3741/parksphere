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23439" w14:textId="1108731A" w:rsidR="0034039B" w:rsidRDefault="005E2C34">
      <w:pPr>
        <w:pStyle w:val="Heading1"/>
      </w:pPr>
      <w:r>
        <w:t>PARKSPHERE</w:t>
      </w:r>
    </w:p>
    <w:p w14:paraId="0C3A1BAB" w14:textId="4A201A58" w:rsidR="0034039B" w:rsidRDefault="005E2C34">
      <w:r>
        <w:t>The app you need to park in the city!</w:t>
      </w:r>
    </w:p>
    <w:p w14:paraId="2C442200" w14:textId="4BFC5D04" w:rsidR="0034039B" w:rsidRDefault="005E2C34">
      <w:pPr>
        <w:pStyle w:val="Heading2"/>
      </w:pPr>
      <w:r>
        <w:t>Basic (happy) flow</w:t>
      </w:r>
    </w:p>
    <w:p w14:paraId="3874F643" w14:textId="55F85E87" w:rsidR="005E2C34" w:rsidRPr="005E2C34" w:rsidRDefault="005E2C34" w:rsidP="005E2C34">
      <w:pPr>
        <w:pStyle w:val="ListBullet"/>
        <w:rPr>
          <w:lang w:val="en-GB"/>
        </w:rPr>
      </w:pPr>
      <w:r w:rsidRPr="005E2C34">
        <w:rPr>
          <w:b/>
          <w:bCs/>
          <w:lang w:val="en-GB"/>
        </w:rPr>
        <w:t>User opens app and sees map with vague parking spot pins.</w:t>
      </w:r>
    </w:p>
    <w:p w14:paraId="7A18312B" w14:textId="20BD5EAE" w:rsidR="005E2C34" w:rsidRPr="005E2C34" w:rsidRDefault="005E2C34" w:rsidP="005E2C34">
      <w:pPr>
        <w:pStyle w:val="ListBullet"/>
        <w:rPr>
          <w:lang w:val="en-GB"/>
        </w:rPr>
      </w:pPr>
      <w:r w:rsidRPr="005E2C34">
        <w:rPr>
          <w:b/>
          <w:bCs/>
          <w:lang w:val="en-GB"/>
        </w:rPr>
        <w:t>User selects a spot</w:t>
      </w:r>
      <w:r w:rsidRPr="005E2C34">
        <w:rPr>
          <w:lang w:val="en-GB"/>
        </w:rPr>
        <w:t xml:space="preserve"> (based on ETA, tip, car type, description).</w:t>
      </w:r>
    </w:p>
    <w:p w14:paraId="0D232DBE" w14:textId="42A68E12" w:rsidR="005E2C34" w:rsidRPr="005E2C34" w:rsidRDefault="005E2C34" w:rsidP="005E2C34">
      <w:pPr>
        <w:pStyle w:val="ListBullet"/>
        <w:rPr>
          <w:lang w:val="en-GB"/>
        </w:rPr>
      </w:pPr>
      <w:r w:rsidRPr="005E2C34">
        <w:rPr>
          <w:b/>
          <w:bCs/>
          <w:lang w:val="en-GB"/>
        </w:rPr>
        <w:t>User taps 'Request Spot'.</w:t>
      </w:r>
    </w:p>
    <w:p w14:paraId="199E93E3" w14:textId="1B74BCF9" w:rsidR="005E2C34" w:rsidRPr="005E2C34" w:rsidRDefault="005E2C34" w:rsidP="005E2C34">
      <w:pPr>
        <w:pStyle w:val="ListBullet"/>
        <w:rPr>
          <w:lang w:val="en-GB"/>
        </w:rPr>
      </w:pPr>
      <w:r w:rsidRPr="005E2C34">
        <w:rPr>
          <w:b/>
          <w:bCs/>
          <w:lang w:val="en-GB"/>
        </w:rPr>
        <w:t>Spot owner receives request and accepts.</w:t>
      </w:r>
    </w:p>
    <w:p w14:paraId="739C3857" w14:textId="5A587A0F" w:rsidR="005E2C34" w:rsidRPr="005E2C34" w:rsidRDefault="005E2C34" w:rsidP="005E2C34">
      <w:pPr>
        <w:pStyle w:val="ListBullet"/>
        <w:rPr>
          <w:lang w:val="en-GB"/>
        </w:rPr>
      </w:pPr>
      <w:r w:rsidRPr="005E2C34">
        <w:rPr>
          <w:b/>
          <w:bCs/>
          <w:lang w:val="en-GB"/>
        </w:rPr>
        <w:t>Tip amount is locked (hold), Exact location is revealed.</w:t>
      </w:r>
    </w:p>
    <w:p w14:paraId="4B2A4961" w14:textId="50F96BFB" w:rsidR="005E2C34" w:rsidRPr="005E2C34" w:rsidRDefault="005E2C34" w:rsidP="005E2C34">
      <w:pPr>
        <w:pStyle w:val="ListBullet"/>
        <w:rPr>
          <w:lang w:val="en-GB"/>
        </w:rPr>
      </w:pPr>
      <w:r w:rsidRPr="005E2C34">
        <w:rPr>
          <w:b/>
          <w:bCs/>
          <w:lang w:val="en-GB"/>
        </w:rPr>
        <w:t>User navigates to the spot and taps 'Arrived'.</w:t>
      </w:r>
    </w:p>
    <w:p w14:paraId="304DFE1C" w14:textId="0682E98B" w:rsidR="005E2C34" w:rsidRPr="005E2C34" w:rsidRDefault="005E2C34" w:rsidP="005E2C34">
      <w:pPr>
        <w:pStyle w:val="ListBullet"/>
        <w:rPr>
          <w:lang w:val="en-GB"/>
        </w:rPr>
      </w:pPr>
      <w:r w:rsidRPr="005E2C34">
        <w:rPr>
          <w:b/>
          <w:bCs/>
          <w:lang w:val="en-GB"/>
        </w:rPr>
        <w:t>Spot owner taps 'Leaving'.</w:t>
      </w:r>
    </w:p>
    <w:p w14:paraId="3B1A32EB" w14:textId="32DB5B93" w:rsidR="005E2C34" w:rsidRPr="005E2C34" w:rsidRDefault="005E2C34" w:rsidP="005E2C34">
      <w:pPr>
        <w:pStyle w:val="ListBullet"/>
        <w:rPr>
          <w:lang w:val="en-GB"/>
        </w:rPr>
      </w:pPr>
      <w:r w:rsidRPr="005E2C34">
        <w:rPr>
          <w:b/>
          <w:bCs/>
          <w:lang w:val="en-GB"/>
        </w:rPr>
        <w:t>Payment is finalized, Spot is marked as handed off.</w:t>
      </w:r>
    </w:p>
    <w:p w14:paraId="7BA44165" w14:textId="17D98F90" w:rsidR="0034039B" w:rsidRDefault="005E2C34" w:rsidP="005E2C34">
      <w:pPr>
        <w:pStyle w:val="ListBullet"/>
      </w:pPr>
      <w:r w:rsidRPr="005E2C34">
        <w:rPr>
          <w:b/>
          <w:bCs/>
          <w:lang w:val="en-GB"/>
        </w:rPr>
        <w:t>Both users can rate each other.</w:t>
      </w:r>
    </w:p>
    <w:sectPr w:rsidR="0034039B">
      <w:footerReference w:type="default" r:id="rId7"/>
      <w:footerReference w:type="first" r:id="rId8"/>
      <w:pgSz w:w="12240" w:h="15840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3538C" w14:textId="77777777" w:rsidR="00C92F8F" w:rsidRDefault="00C92F8F">
      <w:pPr>
        <w:spacing w:before="0" w:after="0" w:line="240" w:lineRule="auto"/>
      </w:pPr>
      <w:r>
        <w:separator/>
      </w:r>
    </w:p>
    <w:p w14:paraId="3D08F9BE" w14:textId="77777777" w:rsidR="00C92F8F" w:rsidRDefault="00C92F8F"/>
  </w:endnote>
  <w:endnote w:type="continuationSeparator" w:id="0">
    <w:p w14:paraId="6C51B112" w14:textId="77777777" w:rsidR="00C92F8F" w:rsidRDefault="00C92F8F">
      <w:pPr>
        <w:spacing w:before="0" w:after="0" w:line="240" w:lineRule="auto"/>
      </w:pPr>
      <w:r>
        <w:continuationSeparator/>
      </w:r>
    </w:p>
    <w:p w14:paraId="1502E718" w14:textId="77777777" w:rsidR="00C92F8F" w:rsidRDefault="00C92F8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30EAAB" w14:textId="77777777" w:rsidR="0034039B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78B90" w14:textId="77777777" w:rsidR="0034039B" w:rsidRDefault="00000000">
    <w:pPr>
      <w:pStyle w:val="Footer"/>
    </w:pPr>
    <w:sdt>
      <w:sdtPr>
        <w:id w:val="7803617"/>
        <w:placeholder/>
        <w:temporary/>
        <w:showingPlcHdr/>
        <w15:appearance w15:val="hidden"/>
      </w:sdtPr>
      <w:sdtContent>
        <w:r>
          <w:t>Address | City, St Zip Code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DB79C" w14:textId="77777777" w:rsidR="00C92F8F" w:rsidRDefault="00C92F8F">
      <w:pPr>
        <w:spacing w:before="0" w:after="0" w:line="240" w:lineRule="auto"/>
      </w:pPr>
      <w:r>
        <w:separator/>
      </w:r>
    </w:p>
    <w:p w14:paraId="52C9AE18" w14:textId="77777777" w:rsidR="00C92F8F" w:rsidRDefault="00C92F8F"/>
  </w:footnote>
  <w:footnote w:type="continuationSeparator" w:id="0">
    <w:p w14:paraId="17B7D48E" w14:textId="77777777" w:rsidR="00C92F8F" w:rsidRDefault="00C92F8F">
      <w:pPr>
        <w:spacing w:before="0" w:after="0" w:line="240" w:lineRule="auto"/>
      </w:pPr>
      <w:r>
        <w:continuationSeparator/>
      </w:r>
    </w:p>
    <w:p w14:paraId="02621B17" w14:textId="77777777" w:rsidR="00C92F8F" w:rsidRDefault="00C92F8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C4B5103"/>
    <w:multiLevelType w:val="hybridMultilevel"/>
    <w:tmpl w:val="AD0AC416"/>
    <w:lvl w:ilvl="0" w:tplc="1A6C1D10">
      <w:start w:val="1"/>
      <w:numFmt w:val="decimal"/>
      <w:pStyle w:val="ListNumber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F61C5D"/>
    <w:multiLevelType w:val="hybridMultilevel"/>
    <w:tmpl w:val="9F4A8688"/>
    <w:lvl w:ilvl="0" w:tplc="ABE84DA8">
      <w:start w:val="1"/>
      <w:numFmt w:val="bullet"/>
      <w:pStyle w:val="Lis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6965548">
    <w:abstractNumId w:val="1"/>
  </w:num>
  <w:num w:numId="2" w16cid:durableId="370035964">
    <w:abstractNumId w:val="3"/>
  </w:num>
  <w:num w:numId="3" w16cid:durableId="132063033">
    <w:abstractNumId w:val="0"/>
  </w:num>
  <w:num w:numId="4" w16cid:durableId="159656934">
    <w:abstractNumId w:val="5"/>
  </w:num>
  <w:num w:numId="5" w16cid:durableId="558513200">
    <w:abstractNumId w:val="4"/>
  </w:num>
  <w:num w:numId="6" w16cid:durableId="2059468958">
    <w:abstractNumId w:val="6"/>
  </w:num>
  <w:num w:numId="7" w16cid:durableId="680669338">
    <w:abstractNumId w:val="2"/>
  </w:num>
  <w:num w:numId="8" w16cid:durableId="19017941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C34"/>
    <w:rsid w:val="0034039B"/>
    <w:rsid w:val="005E2C34"/>
    <w:rsid w:val="00C92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370A60AE"/>
  <w15:chartTrackingRefBased/>
  <w15:docId w15:val="{774D7B99-7E09-C348-B226-6CEF7955B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200" w:line="240" w:lineRule="auto"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ListBullet">
    <w:name w:val="List Bullet"/>
    <w:basedOn w:val="Normal"/>
    <w:uiPriority w:val="31"/>
    <w:qFormat/>
    <w:pPr>
      <w:numPr>
        <w:numId w:val="8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F98723" w:themeColor="accent2"/>
      <w:sz w:val="3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usinessPaper">
    <w:name w:val="Business Paper"/>
    <w:basedOn w:val="Table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72C6" w:themeColor="accent1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olor w:val="F98723" w:themeColor="accen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F98723" w:themeColor="accent2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0072C6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FooterChar">
    <w:name w:val="Footer Char"/>
    <w:basedOn w:val="DefaultParagraphFont"/>
    <w:link w:val="Footer"/>
    <w:uiPriority w:val="99"/>
    <w:rPr>
      <w:color w:val="FFFFFF" w:themeColor="background1"/>
      <w:shd w:val="clear" w:color="auto" w:fill="0072C6" w:themeFill="accent1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rFonts w:asciiTheme="majorHAnsi" w:hAnsiTheme="majorHAnsi"/>
      <w:i/>
      <w:iCs/>
      <w:color w:val="F98723" w:themeColor="accent2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ListNumber">
    <w:name w:val="List Number"/>
    <w:basedOn w:val="Normal"/>
    <w:uiPriority w:val="32"/>
    <w:qFormat/>
    <w:pPr>
      <w:numPr>
        <w:numId w:val="7"/>
      </w:numPr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072C6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onstantinos/Library/Containers/com.microsoft.Word/Data/Library/Application%20Support/Microsoft/Office/16.0/DTS/en-GR%7b22A3B047-1ED9-5844-A62F-FBA62A01DF62%7d/%7b853C0834-0C5F-614E-A202-3CD662BB7955%7dtf10002076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Paper.dotx</Template>
  <TotalTime>1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2025-09-06T19:53:00Z</dcterms:created>
  <dcterms:modified xsi:type="dcterms:W3CDTF">2025-09-06T19:55:00Z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TF10002024</vt:lpwstr>
  </property>
</Properties>
</file>